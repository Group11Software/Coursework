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F50E51" w14:paraId="3E1FCCBA" w14:textId="77777777" w:rsidTr="00A31A5B">
        <w:tc>
          <w:tcPr>
            <w:tcW w:w="5395" w:type="dxa"/>
          </w:tcPr>
          <w:p w14:paraId="7B3E1B1C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18A2F1B8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14:paraId="4C3EDA5C" w14:textId="77777777" w:rsidTr="00A31A5B">
        <w:trPr>
          <w:trHeight w:val="2719"/>
        </w:trPr>
        <w:tc>
          <w:tcPr>
            <w:tcW w:w="5395" w:type="dxa"/>
          </w:tcPr>
          <w:p w14:paraId="64FDCDD7" w14:textId="180BA84E" w:rsidR="00A81248" w:rsidRPr="00F50E51" w:rsidRDefault="003517D3" w:rsidP="00C66528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User Stories</w:t>
            </w:r>
          </w:p>
        </w:tc>
        <w:tc>
          <w:tcPr>
            <w:tcW w:w="5237" w:type="dxa"/>
          </w:tcPr>
          <w:p w14:paraId="77CE9BE0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6B193DA9" w14:textId="77777777" w:rsidTr="00A31A5B">
        <w:trPr>
          <w:trHeight w:val="8865"/>
        </w:trPr>
        <w:tc>
          <w:tcPr>
            <w:tcW w:w="5395" w:type="dxa"/>
          </w:tcPr>
          <w:p w14:paraId="224BCA2C" w14:textId="77777777" w:rsidR="00A81248" w:rsidRPr="00F50E51" w:rsidRDefault="00A81248">
            <w:pPr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BD22E73" wp14:editId="694CB40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FA6DF" id="Group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097D027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2A5134EE" w14:textId="77777777" w:rsidTr="00A31A5B">
        <w:trPr>
          <w:trHeight w:val="1299"/>
        </w:trPr>
        <w:tc>
          <w:tcPr>
            <w:tcW w:w="5395" w:type="dxa"/>
          </w:tcPr>
          <w:p w14:paraId="425F5FE6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5FEEDCC9" w14:textId="219E745D" w:rsidR="00A81248" w:rsidRPr="00F50E51" w:rsidRDefault="003517D3" w:rsidP="00A81248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Software Engineering Methods</w:t>
            </w:r>
          </w:p>
          <w:p w14:paraId="6998E9E0" w14:textId="31608834" w:rsidR="00A81248" w:rsidRPr="00F50E51" w:rsidRDefault="003517D3" w:rsidP="00C66528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SET08103</w:t>
            </w:r>
          </w:p>
        </w:tc>
      </w:tr>
      <w:tr w:rsidR="00A81248" w:rsidRPr="00F50E51" w14:paraId="4444E768" w14:textId="77777777" w:rsidTr="00A31A5B">
        <w:trPr>
          <w:trHeight w:val="1402"/>
        </w:trPr>
        <w:tc>
          <w:tcPr>
            <w:tcW w:w="5395" w:type="dxa"/>
          </w:tcPr>
          <w:p w14:paraId="08686049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2742917C" w14:textId="38D0F625" w:rsidR="00A81248" w:rsidRPr="00F50E51" w:rsidRDefault="003517D3" w:rsidP="00A81248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Kester, Lewis, Angelo, Sebby</w:t>
            </w:r>
            <w:r w:rsidR="00C66528" w:rsidRPr="00F50E51">
              <w:rPr>
                <w:noProof/>
                <w:lang w:val="en-GB" w:bidi="en-GB"/>
              </w:rPr>
              <w:t xml:space="preserve"> </w:t>
            </w:r>
          </w:p>
          <w:p w14:paraId="3FD40808" w14:textId="44D0CF5D" w:rsidR="00A81248" w:rsidRPr="00F50E51" w:rsidRDefault="00A81248" w:rsidP="00A81248">
            <w:pPr>
              <w:pStyle w:val="Heading2"/>
              <w:rPr>
                <w:noProof/>
                <w:lang w:val="en-GB"/>
              </w:rPr>
            </w:pPr>
          </w:p>
        </w:tc>
      </w:tr>
    </w:tbl>
    <w:p w14:paraId="226E6C15" w14:textId="77777777" w:rsidR="000C4ED1" w:rsidRPr="00F50E51" w:rsidRDefault="000C4ED1">
      <w:pPr>
        <w:rPr>
          <w:noProof/>
          <w:lang w:val="en-GB"/>
        </w:rPr>
      </w:pPr>
    </w:p>
    <w:tbl>
      <w:tblPr>
        <w:tblW w:w="10349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8"/>
        <w:gridCol w:w="4766"/>
        <w:gridCol w:w="4767"/>
        <w:gridCol w:w="408"/>
      </w:tblGrid>
      <w:tr w:rsidR="001205A1" w:rsidRPr="00F50E51" w14:paraId="25F50F5C" w14:textId="77777777" w:rsidTr="00B74834">
        <w:trPr>
          <w:trHeight w:val="168"/>
        </w:trPr>
        <w:tc>
          <w:tcPr>
            <w:tcW w:w="408" w:type="dxa"/>
            <w:shd w:val="clear" w:color="auto" w:fill="EDF0F4" w:themeFill="accent3"/>
          </w:tcPr>
          <w:p w14:paraId="0135194E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766" w:type="dxa"/>
            <w:shd w:val="clear" w:color="auto" w:fill="EDF0F4" w:themeFill="accent3"/>
          </w:tcPr>
          <w:p w14:paraId="6D18773C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766" w:type="dxa"/>
            <w:shd w:val="clear" w:color="auto" w:fill="EDF0F4" w:themeFill="accent3"/>
          </w:tcPr>
          <w:p w14:paraId="5EA337F3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08" w:type="dxa"/>
            <w:shd w:val="clear" w:color="auto" w:fill="EDF0F4" w:themeFill="accent3"/>
          </w:tcPr>
          <w:p w14:paraId="36A65419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1205A1" w:rsidRPr="00F50E51" w14:paraId="05F69B71" w14:textId="77777777" w:rsidTr="00B74834">
        <w:trPr>
          <w:trHeight w:val="1783"/>
        </w:trPr>
        <w:tc>
          <w:tcPr>
            <w:tcW w:w="408" w:type="dxa"/>
            <w:shd w:val="clear" w:color="auto" w:fill="EDF0F4" w:themeFill="accent3"/>
          </w:tcPr>
          <w:p w14:paraId="455B12D0" w14:textId="77777777" w:rsidR="001205A1" w:rsidRPr="00F50E51" w:rsidRDefault="001205A1">
            <w:pPr>
              <w:rPr>
                <w:noProof/>
                <w:lang w:val="en-GB"/>
              </w:rPr>
            </w:pPr>
          </w:p>
        </w:tc>
        <w:tc>
          <w:tcPr>
            <w:tcW w:w="9533" w:type="dxa"/>
            <w:gridSpan w:val="2"/>
            <w:shd w:val="clear" w:color="auto" w:fill="EDF0F4" w:themeFill="accent3"/>
          </w:tcPr>
          <w:p w14:paraId="51ED9FF6" w14:textId="432B0158" w:rsidR="001205A1" w:rsidRPr="00F50E51" w:rsidRDefault="00F10CAA" w:rsidP="001205A1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Examples </w:t>
            </w:r>
          </w:p>
          <w:p w14:paraId="241E7783" w14:textId="77777777" w:rsidR="001205A1" w:rsidRPr="00F50E51" w:rsidRDefault="001205A1" w:rsidP="001205A1">
            <w:pPr>
              <w:pStyle w:val="Heading4"/>
              <w:rPr>
                <w:noProof/>
                <w:lang w:val="en-GB"/>
              </w:rPr>
            </w:pPr>
          </w:p>
          <w:p w14:paraId="6E5FFE5D" w14:textId="77777777" w:rsidR="001205A1" w:rsidRDefault="00F10CAA" w:rsidP="00F10CAA">
            <w:pPr>
              <w:pStyle w:val="Heading4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Users should be ab</w:t>
            </w:r>
            <w:r w:rsidR="00FF2609">
              <w:rPr>
                <w:noProof/>
                <w:lang w:val="en-GB"/>
              </w:rPr>
              <w:t xml:space="preserve">le to generate a report of all the countries in the world organised by population so that they can see which countries have the biggest and smallest population. </w:t>
            </w:r>
          </w:p>
          <w:p w14:paraId="40169FEB" w14:textId="77777777" w:rsidR="00FF2609" w:rsidRDefault="00FF2609" w:rsidP="00FF2609">
            <w:pPr>
              <w:pStyle w:val="ListParagraph"/>
              <w:rPr>
                <w:lang w:val="en-GB"/>
              </w:rPr>
            </w:pPr>
          </w:p>
          <w:p w14:paraId="1A895A3B" w14:textId="77777777" w:rsidR="00FF2609" w:rsidRDefault="00FF2609" w:rsidP="00FF2609">
            <w:pPr>
              <w:pStyle w:val="Heading4"/>
              <w:rPr>
                <w:lang w:val="en-GB"/>
              </w:rPr>
            </w:pPr>
          </w:p>
          <w:p w14:paraId="403A2FCB" w14:textId="77777777" w:rsidR="00FF2609" w:rsidRDefault="00FF2609" w:rsidP="00FF2609">
            <w:pPr>
              <w:pStyle w:val="Heading4"/>
              <w:rPr>
                <w:lang w:val="en-GB"/>
              </w:rPr>
            </w:pPr>
          </w:p>
          <w:p w14:paraId="7FE075FA" w14:textId="1FC4BB20" w:rsidR="005C3FDA" w:rsidRDefault="00FF2609" w:rsidP="005C3FDA">
            <w:pPr>
              <w:pStyle w:val="Heading4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Users should be able</w:t>
            </w:r>
            <w:r w:rsidR="005C3FDA">
              <w:rPr>
                <w:lang w:val="en-GB"/>
              </w:rPr>
              <w:t xml:space="preserve"> to view the number of speakers for major languages so that they can understand language distributions over the world. </w:t>
            </w:r>
          </w:p>
          <w:p w14:paraId="42635839" w14:textId="77777777" w:rsidR="005C3FDA" w:rsidRDefault="005C3FDA" w:rsidP="005C3FDA">
            <w:pPr>
              <w:rPr>
                <w:lang w:val="en-GB"/>
              </w:rPr>
            </w:pPr>
          </w:p>
          <w:p w14:paraId="1B1BAEE9" w14:textId="77777777" w:rsidR="005C3FDA" w:rsidRDefault="005C3FDA" w:rsidP="005C3FDA">
            <w:pPr>
              <w:rPr>
                <w:lang w:val="en-GB"/>
              </w:rPr>
            </w:pPr>
          </w:p>
          <w:p w14:paraId="3F04D50A" w14:textId="77777777" w:rsidR="005C3FDA" w:rsidRDefault="005C3FDA" w:rsidP="005C3FDA">
            <w:pPr>
              <w:rPr>
                <w:lang w:val="en-GB"/>
              </w:rPr>
            </w:pPr>
          </w:p>
          <w:p w14:paraId="10F809AC" w14:textId="3C093D9B" w:rsidR="00694B0C" w:rsidRDefault="005C3FDA" w:rsidP="00694B0C">
            <w:pPr>
              <w:pStyle w:val="Heading4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705919">
              <w:rPr>
                <w:lang w:val="en-GB"/>
              </w:rPr>
              <w:t xml:space="preserve">Users should be able to retrieve data based on the amount of people living in cities or not so that they can understand culture within countries. </w:t>
            </w:r>
          </w:p>
          <w:p w14:paraId="4C2A588F" w14:textId="77777777" w:rsidR="00694B0C" w:rsidRDefault="00694B0C" w:rsidP="00694B0C">
            <w:pPr>
              <w:rPr>
                <w:lang w:val="en-GB"/>
              </w:rPr>
            </w:pPr>
          </w:p>
          <w:p w14:paraId="780DB33F" w14:textId="77777777" w:rsidR="00694B0C" w:rsidRDefault="00694B0C" w:rsidP="00694B0C">
            <w:pPr>
              <w:rPr>
                <w:lang w:val="en-GB"/>
              </w:rPr>
            </w:pPr>
          </w:p>
          <w:p w14:paraId="47EF5C91" w14:textId="77777777" w:rsidR="00694B0C" w:rsidRDefault="00694B0C" w:rsidP="00694B0C">
            <w:pPr>
              <w:rPr>
                <w:lang w:val="en-GB"/>
              </w:rPr>
            </w:pPr>
          </w:p>
          <w:p w14:paraId="715DB8C6" w14:textId="4F75BCEB" w:rsidR="00694B0C" w:rsidRPr="00694B0C" w:rsidRDefault="00694B0C" w:rsidP="00694B0C">
            <w:pPr>
              <w:pStyle w:val="Heading4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Users should be able to see the cities in a district organised by population to view </w:t>
            </w:r>
            <w:r w:rsidR="00FD273D">
              <w:rPr>
                <w:lang w:val="en-GB"/>
              </w:rPr>
              <w:t>the spread of people in that city.</w:t>
            </w:r>
          </w:p>
          <w:p w14:paraId="3BDBB275" w14:textId="77777777" w:rsidR="005C3FDA" w:rsidRDefault="005C3FDA" w:rsidP="005C3FDA">
            <w:pPr>
              <w:rPr>
                <w:lang w:val="en-GB"/>
              </w:rPr>
            </w:pPr>
          </w:p>
          <w:p w14:paraId="7875B3AE" w14:textId="77777777" w:rsidR="005C3FDA" w:rsidRDefault="005C3FDA" w:rsidP="005C3FDA">
            <w:pPr>
              <w:rPr>
                <w:lang w:val="en-GB"/>
              </w:rPr>
            </w:pPr>
          </w:p>
          <w:p w14:paraId="1932BF57" w14:textId="711B3BBE" w:rsidR="005C3FDA" w:rsidRPr="005C3FDA" w:rsidRDefault="005C3FDA" w:rsidP="005C3FDA">
            <w:pPr>
              <w:rPr>
                <w:lang w:val="en-GB"/>
              </w:rPr>
            </w:pPr>
          </w:p>
        </w:tc>
        <w:tc>
          <w:tcPr>
            <w:tcW w:w="408" w:type="dxa"/>
            <w:shd w:val="clear" w:color="auto" w:fill="EDF0F4" w:themeFill="accent3"/>
          </w:tcPr>
          <w:p w14:paraId="4AE31DAF" w14:textId="77777777" w:rsidR="001205A1" w:rsidRPr="00F50E51" w:rsidRDefault="001205A1">
            <w:pPr>
              <w:rPr>
                <w:noProof/>
                <w:lang w:val="en-GB"/>
              </w:rPr>
            </w:pPr>
          </w:p>
        </w:tc>
      </w:tr>
      <w:tr w:rsidR="001205A1" w:rsidRPr="00F50E51" w14:paraId="544C4241" w14:textId="77777777" w:rsidTr="00B74834">
        <w:trPr>
          <w:trHeight w:val="3535"/>
        </w:trPr>
        <w:tc>
          <w:tcPr>
            <w:tcW w:w="408" w:type="dxa"/>
            <w:shd w:val="clear" w:color="auto" w:fill="EDF0F4" w:themeFill="accent3"/>
          </w:tcPr>
          <w:p w14:paraId="60B601DC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766" w:type="dxa"/>
            <w:shd w:val="clear" w:color="auto" w:fill="EDF0F4" w:themeFill="accent3"/>
          </w:tcPr>
          <w:p w14:paraId="1B02AC97" w14:textId="2265DE21" w:rsidR="001205A1" w:rsidRPr="00F50E51" w:rsidRDefault="001205A1" w:rsidP="00FF2609">
            <w:pPr>
              <w:pStyle w:val="Text"/>
              <w:rPr>
                <w:noProof/>
                <w:lang w:val="en-GB"/>
              </w:rPr>
            </w:pPr>
          </w:p>
        </w:tc>
        <w:tc>
          <w:tcPr>
            <w:tcW w:w="4766" w:type="dxa"/>
            <w:shd w:val="clear" w:color="auto" w:fill="EDF0F4" w:themeFill="accent3"/>
          </w:tcPr>
          <w:p w14:paraId="50A3F01A" w14:textId="2C463F3D" w:rsidR="00A81248" w:rsidRPr="00F50E51" w:rsidRDefault="00A81248" w:rsidP="00B74834">
            <w:pPr>
              <w:jc w:val="center"/>
              <w:rPr>
                <w:noProof/>
                <w:lang w:val="en-GB"/>
              </w:rPr>
            </w:pPr>
          </w:p>
        </w:tc>
        <w:tc>
          <w:tcPr>
            <w:tcW w:w="408" w:type="dxa"/>
            <w:shd w:val="clear" w:color="auto" w:fill="EDF0F4" w:themeFill="accent3"/>
          </w:tcPr>
          <w:p w14:paraId="3C3EE7B8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</w:tbl>
    <w:p w14:paraId="0C968B3D" w14:textId="77777777" w:rsidR="00FB65B8" w:rsidRPr="00F50E51" w:rsidRDefault="00FB65B8" w:rsidP="00A24793">
      <w:pPr>
        <w:rPr>
          <w:noProof/>
          <w:lang w:val="en-GB"/>
        </w:rPr>
      </w:pPr>
    </w:p>
    <w:p w14:paraId="46F9A71E" w14:textId="77777777" w:rsidR="00A24793" w:rsidRPr="00F50E51" w:rsidRDefault="00A24793">
      <w:pPr>
        <w:rPr>
          <w:noProof/>
          <w:lang w:val="en-GB"/>
        </w:rPr>
      </w:pPr>
    </w:p>
    <w:p w14:paraId="3C40C4FF" w14:textId="43EECD16" w:rsidR="00A81248" w:rsidRPr="00F50E51" w:rsidRDefault="00A81248">
      <w:pPr>
        <w:rPr>
          <w:noProof/>
          <w:lang w:val="en-GB"/>
        </w:rPr>
      </w:pPr>
    </w:p>
    <w:sectPr w:rsidR="00A81248" w:rsidRPr="00F50E51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43B6" w14:textId="77777777" w:rsidR="003517D3" w:rsidRDefault="003517D3" w:rsidP="001205A1">
      <w:r>
        <w:separator/>
      </w:r>
    </w:p>
  </w:endnote>
  <w:endnote w:type="continuationSeparator" w:id="0">
    <w:p w14:paraId="3B46F064" w14:textId="77777777" w:rsidR="003517D3" w:rsidRDefault="003517D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1862D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6F937763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DE21" w14:textId="14B37727" w:rsidR="001205A1" w:rsidRPr="00F50E51" w:rsidRDefault="001205A1" w:rsidP="001739D4">
    <w:pPr>
      <w:pStyle w:val="Footer"/>
      <w:framePr w:wrap="none" w:vAnchor="text" w:hAnchor="margin" w:xAlign="right" w:y="1"/>
      <w:rPr>
        <w:rStyle w:val="PageNumber"/>
        <w:noProof/>
        <w:lang w:val="en-GB"/>
      </w:rPr>
    </w:pPr>
  </w:p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F50E51" w14:paraId="0BC89B53" w14:textId="77777777" w:rsidTr="00A84125">
      <w:tc>
        <w:tcPr>
          <w:tcW w:w="5329" w:type="dxa"/>
        </w:tcPr>
        <w:p w14:paraId="2D4D8456" w14:textId="22233280" w:rsidR="001205A1" w:rsidRPr="00F50E51" w:rsidRDefault="001205A1" w:rsidP="00C66528">
          <w:pPr>
            <w:pStyle w:val="Footer"/>
            <w:rPr>
              <w:noProof/>
              <w:lang w:val="en-GB"/>
            </w:rPr>
          </w:pPr>
        </w:p>
      </w:tc>
      <w:tc>
        <w:tcPr>
          <w:tcW w:w="5329" w:type="dxa"/>
        </w:tcPr>
        <w:p w14:paraId="11DAA3BF" w14:textId="77777777" w:rsidR="001205A1" w:rsidRPr="00F50E51" w:rsidRDefault="001205A1" w:rsidP="00A31A5B">
          <w:pPr>
            <w:pStyle w:val="Footer"/>
            <w:rPr>
              <w:noProof/>
              <w:lang w:val="en-GB"/>
            </w:rPr>
          </w:pPr>
        </w:p>
      </w:tc>
    </w:tr>
  </w:tbl>
  <w:p w14:paraId="29FB76D3" w14:textId="77777777"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DA06" w14:textId="77777777" w:rsidR="003517D3" w:rsidRDefault="003517D3" w:rsidP="001205A1">
      <w:r>
        <w:separator/>
      </w:r>
    </w:p>
  </w:footnote>
  <w:footnote w:type="continuationSeparator" w:id="0">
    <w:p w14:paraId="64C36079" w14:textId="77777777" w:rsidR="003517D3" w:rsidRDefault="003517D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D24B8"/>
    <w:multiLevelType w:val="hybridMultilevel"/>
    <w:tmpl w:val="63CAA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2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D3"/>
    <w:rsid w:val="000C4ED1"/>
    <w:rsid w:val="001205A1"/>
    <w:rsid w:val="002560A5"/>
    <w:rsid w:val="002877E8"/>
    <w:rsid w:val="002B0D15"/>
    <w:rsid w:val="002E7C4E"/>
    <w:rsid w:val="0031055C"/>
    <w:rsid w:val="003517D3"/>
    <w:rsid w:val="00371EE1"/>
    <w:rsid w:val="003A798E"/>
    <w:rsid w:val="00425A99"/>
    <w:rsid w:val="00480F97"/>
    <w:rsid w:val="005C3FDA"/>
    <w:rsid w:val="005E6B25"/>
    <w:rsid w:val="005F4F46"/>
    <w:rsid w:val="00694B0C"/>
    <w:rsid w:val="006C60E6"/>
    <w:rsid w:val="00705919"/>
    <w:rsid w:val="007B0740"/>
    <w:rsid w:val="007C1BAB"/>
    <w:rsid w:val="00A15CF7"/>
    <w:rsid w:val="00A24793"/>
    <w:rsid w:val="00A31A5B"/>
    <w:rsid w:val="00A81248"/>
    <w:rsid w:val="00A84125"/>
    <w:rsid w:val="00B74834"/>
    <w:rsid w:val="00BF1816"/>
    <w:rsid w:val="00C66528"/>
    <w:rsid w:val="00C673F6"/>
    <w:rsid w:val="00C915F0"/>
    <w:rsid w:val="00F10CAA"/>
    <w:rsid w:val="00F50E51"/>
    <w:rsid w:val="00FB65B8"/>
    <w:rsid w:val="00FC49AE"/>
    <w:rsid w:val="00FD273D"/>
    <w:rsid w:val="00FD2FC3"/>
    <w:rsid w:val="00FE6E9B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AC7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FF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658547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AB571-891D-4272-B7CE-6EFF7621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2024-10-08T16:52:00Z</dcterms:created>
  <dcterms:modified xsi:type="dcterms:W3CDTF">2024-10-08T22:44:00Z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